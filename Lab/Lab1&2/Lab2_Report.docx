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5" w:rsidRDefault="00C312F9" w:rsidP="0080656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FE4DE8">
        <w:rPr>
          <w:rFonts w:ascii="Times New Roman" w:hAnsi="Times New Roman" w:hint="eastAsia"/>
        </w:rPr>
        <w:t>2</w:t>
      </w:r>
      <w:r w:rsidR="00B0185C">
        <w:rPr>
          <w:rFonts w:ascii="Times New Roman" w:hAnsi="Times New Roman"/>
        </w:rPr>
        <w:t xml:space="preserve"> </w:t>
      </w:r>
      <w:r w:rsidR="00FE4DE8">
        <w:rPr>
          <w:rFonts w:ascii="Times New Roman" w:hAnsi="Times New Roman"/>
        </w:rPr>
        <w:t>–</w:t>
      </w:r>
      <w:r w:rsidR="00B0185C">
        <w:rPr>
          <w:rFonts w:ascii="Times New Roman" w:hAnsi="Times New Roman"/>
        </w:rPr>
        <w:t xml:space="preserve"> </w:t>
      </w:r>
      <w:r w:rsidR="00FE4DE8">
        <w:rPr>
          <w:rFonts w:ascii="Times New Roman" w:hAnsi="Times New Roman" w:hint="eastAsia"/>
        </w:rPr>
        <w:t>I</w:t>
      </w:r>
      <w:r w:rsidR="00FE4DE8">
        <w:rPr>
          <w:rFonts w:ascii="Times New Roman" w:hAnsi="Times New Roman"/>
        </w:rPr>
        <w:t>O</w:t>
      </w:r>
      <w:r w:rsidR="00FE4DE8">
        <w:rPr>
          <w:rFonts w:ascii="Times New Roman" w:hAnsi="Times New Roman" w:hint="eastAsia"/>
        </w:rPr>
        <w:t>部件</w:t>
      </w:r>
      <w:r w:rsidR="00FE4DE8">
        <w:rPr>
          <w:rFonts w:ascii="Times New Roman" w:hAnsi="Times New Roman" w:hint="eastAsia"/>
        </w:rPr>
        <w:t>(</w:t>
      </w:r>
      <w:r w:rsidR="00FE4DE8">
        <w:rPr>
          <w:rFonts w:ascii="Times New Roman" w:hAnsi="Times New Roman" w:hint="eastAsia"/>
        </w:rPr>
        <w:t>设备</w:t>
      </w:r>
      <w:r w:rsidR="00FE4DE8">
        <w:rPr>
          <w:rFonts w:ascii="Times New Roman" w:hAnsi="Times New Roman" w:hint="eastAsia"/>
        </w:rPr>
        <w:t>)</w:t>
      </w:r>
      <w:r w:rsidR="00FE4DE8">
        <w:rPr>
          <w:rFonts w:ascii="Times New Roman" w:hAnsi="Times New Roman" w:hint="eastAsia"/>
        </w:rPr>
        <w:t>扩展</w:t>
      </w:r>
      <w:r w:rsidR="00C466EF">
        <w:rPr>
          <w:rFonts w:ascii="Times New Roman" w:hAnsi="Times New Roman" w:hint="eastAsia"/>
        </w:rPr>
        <w:t>实验报告</w:t>
      </w:r>
    </w:p>
    <w:p w:rsidR="00B0185C" w:rsidRPr="00B0185C" w:rsidRDefault="00FE4DE8" w:rsidP="00B0185C">
      <w:pPr>
        <w:jc w:val="right"/>
        <w:rPr>
          <w:rFonts w:ascii="Times New Roman" w:hAnsi="Times New Roman"/>
          <w:b/>
          <w:bCs/>
          <w:kern w:val="44"/>
          <w:sz w:val="28"/>
          <w:szCs w:val="44"/>
        </w:rPr>
      </w:pPr>
      <w:r>
        <w:rPr>
          <w:rFonts w:ascii="Times New Roman" w:hAnsi="Times New Roman" w:hint="eastAsia"/>
          <w:b/>
          <w:bCs/>
          <w:kern w:val="44"/>
          <w:sz w:val="28"/>
          <w:szCs w:val="44"/>
        </w:rPr>
        <w:t>——数字逻辑实验输出模块扩展二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D152E4" w:rsidRPr="00F85D7D">
        <w:trPr>
          <w:cantSplit/>
        </w:trPr>
        <w:tc>
          <w:tcPr>
            <w:tcW w:w="602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林逸竹</w:t>
            </w:r>
            <w:proofErr w:type="gramEnd"/>
          </w:p>
        </w:tc>
        <w:tc>
          <w:tcPr>
            <w:tcW w:w="588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3160104229</w:t>
            </w:r>
          </w:p>
        </w:tc>
        <w:tc>
          <w:tcPr>
            <w:tcW w:w="574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计算机科学与</w:t>
            </w:r>
            <w:r w:rsidR="00FE4DE8">
              <w:rPr>
                <w:rFonts w:ascii="Times New Roman" w:hAnsi="Times New Roman" w:hint="eastAsia"/>
              </w:rPr>
              <w:t>技术</w:t>
            </w:r>
          </w:p>
        </w:tc>
      </w:tr>
      <w:tr w:rsidR="001B3654" w:rsidRPr="00F85D7D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1B3654" w:rsidRPr="00F85D7D" w:rsidRDefault="00436DA4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1B3654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计算机组成与设计</w:t>
            </w:r>
            <w:r w:rsidR="00C312F9">
              <w:rPr>
                <w:rFonts w:ascii="Times New Roman" w:hint="eastAsia"/>
              </w:rPr>
              <w:t>实验</w:t>
            </w:r>
          </w:p>
        </w:tc>
        <w:tc>
          <w:tcPr>
            <w:tcW w:w="1400" w:type="dxa"/>
          </w:tcPr>
          <w:p w:rsidR="001B3654" w:rsidRPr="00F85D7D" w:rsidRDefault="001B3654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1B3654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</w:t>
            </w:r>
          </w:p>
        </w:tc>
      </w:tr>
      <w:tr w:rsidR="00436DA4" w:rsidRPr="00F85D7D">
        <w:trPr>
          <w:cantSplit/>
        </w:trPr>
        <w:tc>
          <w:tcPr>
            <w:tcW w:w="966" w:type="dxa"/>
            <w:gridSpan w:val="2"/>
          </w:tcPr>
          <w:p w:rsidR="00A12A50" w:rsidRPr="00F85D7D" w:rsidRDefault="003A0FDB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</w:t>
            </w:r>
            <w:r w:rsidR="00A12A50" w:rsidRPr="00F85D7D">
              <w:rPr>
                <w:rFonts w:ascii="Times New Roman"/>
              </w:rPr>
              <w:t>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A12A50" w:rsidRPr="00F85D7D" w:rsidRDefault="00FE4D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2018-3-12</w:t>
            </w:r>
          </w:p>
        </w:tc>
        <w:tc>
          <w:tcPr>
            <w:tcW w:w="980" w:type="dxa"/>
            <w:gridSpan w:val="2"/>
          </w:tcPr>
          <w:p w:rsidR="00A12A50" w:rsidRPr="00F85D7D" w:rsidRDefault="003A0FDB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</w:t>
            </w:r>
            <w:r w:rsidR="00A12A50" w:rsidRPr="00F85D7D">
              <w:rPr>
                <w:rFonts w:ascii="Times New Roman"/>
              </w:rPr>
              <w:t>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A12A50" w:rsidRPr="00F85D7D" w:rsidRDefault="00152FE8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</w:t>
            </w:r>
            <w:r w:rsidR="00436DA4" w:rsidRPr="00F85D7D">
              <w:rPr>
                <w:rFonts w:ascii="Times New Roman"/>
              </w:rPr>
              <w:t>东</w:t>
            </w:r>
            <w:r w:rsidR="00436DA4"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A12A50" w:rsidRPr="00F85D7D" w:rsidRDefault="00B01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施青松，黎金洪</w:t>
            </w:r>
          </w:p>
        </w:tc>
      </w:tr>
    </w:tbl>
    <w:p w:rsidR="004D15E2" w:rsidRPr="00F85D7D" w:rsidRDefault="004D15E2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</w:t>
      </w:r>
      <w:r w:rsidR="001B3654" w:rsidRPr="00F85D7D">
        <w:rPr>
          <w:rFonts w:ascii="Times New Roman"/>
        </w:rPr>
        <w:t>实验目的和要求</w:t>
      </w:r>
    </w:p>
    <w:p w:rsidR="00FE4DE8" w:rsidRPr="00FE4DE8" w:rsidRDefault="00FE4DE8" w:rsidP="00FE4DE8">
      <w:pPr>
        <w:rPr>
          <w:rFonts w:ascii="Times New Roman"/>
        </w:rPr>
      </w:pPr>
      <w:r w:rsidRPr="00FE4DE8">
        <w:rPr>
          <w:rFonts w:ascii="Times New Roman"/>
          <w:b/>
          <w:bCs/>
        </w:rPr>
        <w:t>1.</w:t>
      </w:r>
      <w:r w:rsidRPr="00FE4DE8">
        <w:rPr>
          <w:rFonts w:ascii="Times New Roman" w:hint="eastAsia"/>
        </w:rPr>
        <w:t>了解设备与接口</w:t>
      </w:r>
    </w:p>
    <w:p w:rsidR="00FE4DE8" w:rsidRPr="00FE4DE8" w:rsidRDefault="00FE4DE8" w:rsidP="00FE4DE8">
      <w:pPr>
        <w:rPr>
          <w:rFonts w:ascii="Times New Roman"/>
        </w:rPr>
      </w:pPr>
      <w:r w:rsidRPr="00FE4DE8">
        <w:rPr>
          <w:rFonts w:ascii="Times New Roman"/>
          <w:b/>
          <w:bCs/>
        </w:rPr>
        <w:t>2.</w:t>
      </w:r>
      <w:r w:rsidRPr="00FE4DE8">
        <w:rPr>
          <w:rFonts w:ascii="Times New Roman" w:hint="eastAsia"/>
        </w:rPr>
        <w:t>了解人机交互</w:t>
      </w:r>
    </w:p>
    <w:p w:rsidR="00FE4DE8" w:rsidRPr="00FE4DE8" w:rsidRDefault="00FE4DE8" w:rsidP="00FE4DE8">
      <w:pPr>
        <w:rPr>
          <w:rFonts w:ascii="Times New Roman"/>
        </w:rPr>
      </w:pPr>
      <w:r w:rsidRPr="00FE4DE8">
        <w:rPr>
          <w:rFonts w:ascii="Times New Roman"/>
          <w:b/>
          <w:bCs/>
        </w:rPr>
        <w:t>3.</w:t>
      </w:r>
      <w:r w:rsidRPr="00FE4DE8">
        <w:rPr>
          <w:rFonts w:ascii="Times New Roman" w:hint="eastAsia"/>
        </w:rPr>
        <w:t>了解计算机通讯</w:t>
      </w:r>
    </w:p>
    <w:p w:rsidR="00FE4DE8" w:rsidRPr="00FE4DE8" w:rsidRDefault="00FE4DE8" w:rsidP="00FE4DE8">
      <w:pPr>
        <w:rPr>
          <w:rFonts w:ascii="Times New Roman"/>
        </w:rPr>
      </w:pPr>
      <w:r w:rsidRPr="00FE4DE8">
        <w:rPr>
          <w:rFonts w:ascii="Times New Roman"/>
          <w:b/>
          <w:bCs/>
        </w:rPr>
        <w:t>4.</w:t>
      </w:r>
      <w:r w:rsidRPr="00FE4DE8">
        <w:rPr>
          <w:rFonts w:ascii="Times New Roman" w:hint="eastAsia"/>
        </w:rPr>
        <w:t>了解最简单的接口</w:t>
      </w:r>
      <w:r w:rsidRPr="00FE4DE8">
        <w:rPr>
          <w:rFonts w:ascii="Times New Roman"/>
          <w:b/>
          <w:bCs/>
        </w:rPr>
        <w:t>GPIO</w:t>
      </w:r>
    </w:p>
    <w:p w:rsidR="004D15E2" w:rsidRPr="00F85D7D" w:rsidRDefault="00FE4DE8" w:rsidP="00FE4DE8">
      <w:pPr>
        <w:rPr>
          <w:rFonts w:ascii="Times New Roman" w:hAnsi="Times New Roman"/>
        </w:rPr>
      </w:pPr>
      <w:r w:rsidRPr="00FE4DE8">
        <w:rPr>
          <w:rFonts w:ascii="Times New Roman"/>
          <w:b/>
          <w:bCs/>
        </w:rPr>
        <w:t>5.</w:t>
      </w:r>
      <w:r w:rsidRPr="00FE4DE8">
        <w:rPr>
          <w:rFonts w:ascii="Times New Roman" w:hint="eastAsia"/>
        </w:rPr>
        <w:t>了解用</w:t>
      </w:r>
      <w:r w:rsidRPr="00FE4DE8">
        <w:rPr>
          <w:rFonts w:ascii="Times New Roman"/>
          <w:b/>
          <w:bCs/>
        </w:rPr>
        <w:t>GPIO</w:t>
      </w:r>
      <w:r w:rsidRPr="00FE4DE8">
        <w:rPr>
          <w:rFonts w:ascii="Times New Roman" w:hint="eastAsia"/>
        </w:rPr>
        <w:t>实现简单的人机交互</w:t>
      </w:r>
    </w:p>
    <w:p w:rsidR="009D0F93" w:rsidRPr="00F85D7D" w:rsidRDefault="004D15E2" w:rsidP="00A024D7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</w:t>
      </w:r>
      <w:r w:rsidR="001B3654" w:rsidRPr="00F85D7D">
        <w:rPr>
          <w:rFonts w:ascii="Times New Roman"/>
        </w:rPr>
        <w:t>实验内容和原理</w:t>
      </w:r>
    </w:p>
    <w:p w:rsidR="009D0F93" w:rsidRPr="00F85D7D" w:rsidRDefault="00A45928" w:rsidP="009D0F93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 xml:space="preserve">2.1 </w:t>
      </w:r>
      <w:r w:rsidR="00FE4DE8">
        <w:rPr>
          <w:rFonts w:ascii="Times New Roman" w:hAnsi="Times New Roman" w:hint="eastAsia"/>
        </w:rPr>
        <w:t>实验任务</w:t>
      </w:r>
    </w:p>
    <w:p w:rsidR="00FE4DE8" w:rsidRPr="00FE4DE8" w:rsidRDefault="00FE4DE8" w:rsidP="00FE4DE8">
      <w:pPr>
        <w:rPr>
          <w:rFonts w:ascii="Times New Roman" w:hAnsi="Times New Roman"/>
        </w:rPr>
      </w:pPr>
      <w:r w:rsidRPr="00FE4DE8">
        <w:rPr>
          <w:rFonts w:ascii="Times New Roman" w:hAnsi="Times New Roman"/>
          <w:b/>
          <w:bCs/>
        </w:rPr>
        <w:t xml:space="preserve">1. </w:t>
      </w:r>
      <w:r w:rsidRPr="00FE4DE8">
        <w:rPr>
          <w:rFonts w:ascii="Times New Roman" w:hAnsi="Times New Roman" w:hint="eastAsia"/>
        </w:rPr>
        <w:t>优化逻辑实验输出的显示模块</w:t>
      </w:r>
    </w:p>
    <w:p w:rsidR="00FE4DE8" w:rsidRPr="00FE4DE8" w:rsidRDefault="00FE4DE8" w:rsidP="00FE4DE8">
      <w:pPr>
        <w:ind w:firstLine="420"/>
        <w:rPr>
          <w:rFonts w:ascii="Times New Roman" w:hAnsi="Times New Roman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/>
        </w:rPr>
        <w:t>将原理图转化为</w:t>
      </w:r>
      <w:r w:rsidRPr="00FE4DE8">
        <w:rPr>
          <w:rFonts w:ascii="Times New Roman" w:hAnsi="Times New Roman"/>
        </w:rPr>
        <w:t>HDL</w:t>
      </w:r>
      <w:r w:rsidRPr="00FE4DE8">
        <w:rPr>
          <w:rFonts w:ascii="Times New Roman" w:hAnsi="Times New Roman" w:hint="eastAsia"/>
        </w:rPr>
        <w:t>结构化行为描述</w:t>
      </w:r>
    </w:p>
    <w:p w:rsidR="00FE4DE8" w:rsidRPr="00FE4DE8" w:rsidRDefault="00FE4DE8" w:rsidP="00FE4DE8">
      <w:pPr>
        <w:ind w:firstLine="420"/>
        <w:rPr>
          <w:rFonts w:ascii="Times New Roman" w:hAnsi="Times New Roman" w:hint="eastAsia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/>
        </w:rPr>
        <w:t>增加七段码文本图形显示</w:t>
      </w:r>
    </w:p>
    <w:p w:rsidR="00FE4DE8" w:rsidRPr="00FE4DE8" w:rsidRDefault="00FE4DE8" w:rsidP="00FE4DE8">
      <w:pPr>
        <w:rPr>
          <w:rFonts w:ascii="Times New Roman" w:hAnsi="Times New Roman"/>
        </w:rPr>
      </w:pPr>
      <w:r w:rsidRPr="00FE4DE8">
        <w:rPr>
          <w:rFonts w:ascii="Times New Roman" w:hAnsi="Times New Roman"/>
          <w:b/>
          <w:bCs/>
        </w:rPr>
        <w:t xml:space="preserve">2. </w:t>
      </w:r>
      <w:r w:rsidRPr="00FE4DE8">
        <w:rPr>
          <w:rFonts w:ascii="Times New Roman" w:hAnsi="Times New Roman" w:hint="eastAsia"/>
        </w:rPr>
        <w:t>设计</w:t>
      </w:r>
      <w:r w:rsidRPr="00FE4DE8">
        <w:rPr>
          <w:rFonts w:ascii="Times New Roman" w:hAnsi="Times New Roman"/>
          <w:b/>
          <w:bCs/>
        </w:rPr>
        <w:t>GPIO</w:t>
      </w:r>
      <w:r w:rsidRPr="00FE4DE8">
        <w:rPr>
          <w:rFonts w:ascii="Times New Roman" w:hAnsi="Times New Roman" w:hint="eastAsia"/>
        </w:rPr>
        <w:t>接口</w:t>
      </w:r>
    </w:p>
    <w:p w:rsidR="00FE4DE8" w:rsidRPr="00FE4DE8" w:rsidRDefault="00FE4DE8" w:rsidP="00FE4DE8">
      <w:pPr>
        <w:ind w:firstLine="420"/>
        <w:rPr>
          <w:rFonts w:ascii="Times New Roman" w:hAnsi="Times New Roman"/>
        </w:rPr>
      </w:pPr>
      <w:r w:rsidRPr="00FE4DE8">
        <w:rPr>
          <w:rFonts w:ascii="Times New Roman" w:hAnsi="Times New Roman"/>
        </w:rPr>
        <w:t>GPIO</w:t>
      </w:r>
      <w:r w:rsidRPr="00FE4DE8">
        <w:rPr>
          <w:rFonts w:ascii="Times New Roman" w:hAnsi="Times New Roman" w:hint="eastAsia"/>
        </w:rPr>
        <w:t>的输出</w:t>
      </w:r>
      <w:r w:rsidRPr="00FE4DE8">
        <w:rPr>
          <w:rFonts w:ascii="Times New Roman" w:hAnsi="Times New Roman"/>
        </w:rPr>
        <w:t>D17~D2</w:t>
      </w:r>
      <w:r w:rsidRPr="00FE4DE8">
        <w:rPr>
          <w:rFonts w:ascii="Times New Roman" w:hAnsi="Times New Roman" w:hint="eastAsia"/>
        </w:rPr>
        <w:t>用驱动</w:t>
      </w:r>
      <w:r w:rsidRPr="00FE4DE8">
        <w:rPr>
          <w:rFonts w:ascii="Times New Roman" w:hAnsi="Times New Roman"/>
        </w:rPr>
        <w:t>LED</w:t>
      </w:r>
    </w:p>
    <w:p w:rsidR="00FE4DE8" w:rsidRPr="00FE4DE8" w:rsidRDefault="00FE4DE8" w:rsidP="00FE4DE8">
      <w:pPr>
        <w:rPr>
          <w:rFonts w:ascii="Times New Roman" w:hAnsi="Times New Roman"/>
        </w:rPr>
      </w:pPr>
      <w:r w:rsidRPr="00FE4DE8">
        <w:rPr>
          <w:rFonts w:ascii="Times New Roman" w:hAnsi="Times New Roman"/>
          <w:b/>
          <w:bCs/>
        </w:rPr>
        <w:t xml:space="preserve">3. </w:t>
      </w:r>
      <w:r w:rsidRPr="00FE4DE8">
        <w:rPr>
          <w:rFonts w:ascii="Times New Roman" w:hAnsi="Times New Roman" w:hint="eastAsia"/>
        </w:rPr>
        <w:t>在</w:t>
      </w:r>
      <w:r w:rsidRPr="00FE4DE8">
        <w:rPr>
          <w:rFonts w:ascii="Times New Roman" w:hAnsi="Times New Roman"/>
          <w:b/>
          <w:bCs/>
        </w:rPr>
        <w:t>Exp01</w:t>
      </w:r>
      <w:r w:rsidRPr="00FE4DE8">
        <w:rPr>
          <w:rFonts w:ascii="Times New Roman" w:hAnsi="Times New Roman" w:hint="eastAsia"/>
        </w:rPr>
        <w:t>上修改验证</w:t>
      </w:r>
    </w:p>
    <w:p w:rsidR="00FE4DE8" w:rsidRPr="00FE4DE8" w:rsidRDefault="00FE4DE8" w:rsidP="00FE4DE8">
      <w:pPr>
        <w:ind w:firstLine="420"/>
        <w:rPr>
          <w:rFonts w:ascii="Times New Roman" w:hAnsi="Times New Roman" w:hint="eastAsia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 w:hint="eastAsia"/>
        </w:rPr>
        <w:t>备份实验</w:t>
      </w:r>
      <w:proofErr w:type="gramStart"/>
      <w:r w:rsidRPr="00FE4DE8">
        <w:rPr>
          <w:rFonts w:ascii="Times New Roman" w:hAnsi="Times New Roman" w:hint="eastAsia"/>
        </w:rPr>
        <w:t>一</w:t>
      </w:r>
      <w:proofErr w:type="gramEnd"/>
      <w:r w:rsidRPr="00FE4DE8">
        <w:rPr>
          <w:rFonts w:ascii="Times New Roman" w:hAnsi="Times New Roman" w:hint="eastAsia"/>
        </w:rPr>
        <w:t>工程</w:t>
      </w:r>
    </w:p>
    <w:p w:rsidR="00A024D7" w:rsidRPr="00A024D7" w:rsidRDefault="00FE4DE8" w:rsidP="00FE4DE8">
      <w:pPr>
        <w:ind w:firstLine="420"/>
        <w:rPr>
          <w:rFonts w:ascii="Times New Roman" w:hAnsi="Times New Roman" w:hint="eastAsia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/>
        </w:rPr>
        <w:t>重建</w:t>
      </w:r>
      <w:r w:rsidRPr="00FE4DE8">
        <w:rPr>
          <w:rFonts w:ascii="Times New Roman" w:hAnsi="Times New Roman"/>
        </w:rPr>
        <w:t>Exp01</w:t>
      </w:r>
      <w:r w:rsidRPr="00FE4DE8">
        <w:rPr>
          <w:rFonts w:ascii="Times New Roman" w:hAnsi="Times New Roman" w:hint="eastAsia"/>
        </w:rPr>
        <w:t>工程为</w:t>
      </w:r>
      <w:r w:rsidRPr="00FE4DE8">
        <w:rPr>
          <w:rFonts w:ascii="Times New Roman" w:hAnsi="Times New Roman"/>
        </w:rPr>
        <w:t xml:space="preserve">Exp02-IO </w:t>
      </w:r>
    </w:p>
    <w:p w:rsidR="00FE4DE8" w:rsidRPr="00FE4DE8" w:rsidRDefault="00A45928" w:rsidP="00FE4DE8">
      <w:pPr>
        <w:pStyle w:val="2"/>
        <w:rPr>
          <w:rFonts w:ascii="Times New Roman" w:hAnsi="Times New Roman" w:hint="eastAsia"/>
        </w:rPr>
      </w:pPr>
      <w:r w:rsidRPr="00F85D7D">
        <w:rPr>
          <w:rFonts w:ascii="Times New Roman" w:hAnsi="Times New Roman"/>
        </w:rPr>
        <w:t xml:space="preserve">2.2 </w:t>
      </w:r>
      <w:r w:rsidR="00FE4DE8">
        <w:rPr>
          <w:rFonts w:ascii="Times New Roman" w:hAnsi="Times New Roman" w:hint="eastAsia"/>
        </w:rPr>
        <w:t>地址空间</w:t>
      </w:r>
    </w:p>
    <w:p w:rsidR="00FE4DE8" w:rsidRPr="00FE4DE8" w:rsidRDefault="00FE4DE8" w:rsidP="00FE4DE8">
      <w:pPr>
        <w:rPr>
          <w:rFonts w:ascii="Times New Roman" w:hAnsi="Times New Roman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/>
        </w:rPr>
        <w:t>存储器空间：</w:t>
      </w:r>
      <w:r w:rsidRPr="00FE4DE8">
        <w:rPr>
          <w:rFonts w:ascii="Times New Roman" w:hAnsi="Times New Roman"/>
        </w:rPr>
        <w:t>0000000-……</w:t>
      </w:r>
    </w:p>
    <w:p w:rsidR="00FE4DE8" w:rsidRPr="00FE4DE8" w:rsidRDefault="00FE4DE8" w:rsidP="00FE4DE8">
      <w:pPr>
        <w:rPr>
          <w:rFonts w:ascii="Times New Roman" w:hAnsi="Times New Roman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 w:hint="eastAsia"/>
        </w:rPr>
        <w:t>GPIO(LED)</w:t>
      </w:r>
      <w:r w:rsidRPr="00FE4DE8">
        <w:rPr>
          <w:rFonts w:ascii="Times New Roman" w:hAnsi="Times New Roman" w:hint="eastAsia"/>
        </w:rPr>
        <w:t>输出设备</w:t>
      </w:r>
      <w:r w:rsidRPr="00FE4DE8">
        <w:rPr>
          <w:rFonts w:ascii="Times New Roman" w:hAnsi="Times New Roman"/>
        </w:rPr>
        <w:t>(</w:t>
      </w:r>
      <w:r w:rsidRPr="00FE4DE8">
        <w:rPr>
          <w:rFonts w:ascii="Times New Roman" w:hAnsi="Times New Roman" w:hint="eastAsia"/>
        </w:rPr>
        <w:t>写</w:t>
      </w:r>
      <w:r w:rsidRPr="00FE4DE8">
        <w:rPr>
          <w:rFonts w:ascii="Times New Roman" w:hAnsi="Times New Roman"/>
        </w:rPr>
        <w:t>)</w:t>
      </w:r>
      <w:r w:rsidRPr="00FE4DE8">
        <w:rPr>
          <w:rFonts w:ascii="Times New Roman" w:hAnsi="Times New Roman" w:hint="eastAsia"/>
        </w:rPr>
        <w:t>：</w:t>
      </w:r>
      <w:r w:rsidRPr="00FE4DE8">
        <w:rPr>
          <w:rFonts w:ascii="Times New Roman" w:hAnsi="Times New Roman"/>
        </w:rPr>
        <w:t>F0000000/FFFFFF00</w:t>
      </w:r>
    </w:p>
    <w:p w:rsidR="00FE4DE8" w:rsidRPr="00FE4DE8" w:rsidRDefault="00FE4DE8" w:rsidP="00FE4DE8">
      <w:pPr>
        <w:rPr>
          <w:rFonts w:ascii="Times New Roman" w:hAnsi="Times New Roman"/>
        </w:rPr>
      </w:pPr>
      <w:r w:rsidRPr="00FE4DE8">
        <w:rPr>
          <w:rFonts w:ascii="Times New Roman" w:hAnsi="Times New Roman"/>
        </w:rPr>
        <w:t></w:t>
      </w:r>
      <w:r w:rsidRPr="00FE4DE8">
        <w:rPr>
          <w:rFonts w:ascii="Times New Roman" w:hAnsi="Times New Roman" w:hint="eastAsia"/>
        </w:rPr>
        <w:t>Switch</w:t>
      </w:r>
      <w:r w:rsidRPr="00FE4DE8">
        <w:rPr>
          <w:rFonts w:ascii="Times New Roman" w:hAnsi="Times New Roman" w:hint="eastAsia"/>
        </w:rPr>
        <w:t>、</w:t>
      </w:r>
      <w:r w:rsidRPr="00FE4DE8">
        <w:rPr>
          <w:rFonts w:ascii="Times New Roman" w:hAnsi="Times New Roman"/>
        </w:rPr>
        <w:t>Button</w:t>
      </w:r>
      <w:r w:rsidRPr="00FE4DE8">
        <w:rPr>
          <w:rFonts w:ascii="Times New Roman" w:hAnsi="Times New Roman" w:hint="eastAsia"/>
        </w:rPr>
        <w:t>输入设备</w:t>
      </w:r>
      <w:r w:rsidRPr="00FE4DE8">
        <w:rPr>
          <w:rFonts w:ascii="Times New Roman" w:hAnsi="Times New Roman"/>
        </w:rPr>
        <w:t>(</w:t>
      </w:r>
      <w:r w:rsidRPr="00FE4DE8">
        <w:rPr>
          <w:rFonts w:ascii="Times New Roman" w:hAnsi="Times New Roman" w:hint="eastAsia"/>
        </w:rPr>
        <w:t>读</w:t>
      </w:r>
      <w:r w:rsidRPr="00FE4DE8">
        <w:rPr>
          <w:rFonts w:ascii="Times New Roman" w:hAnsi="Times New Roman"/>
        </w:rPr>
        <w:t>)</w:t>
      </w:r>
      <w:r w:rsidRPr="00FE4DE8">
        <w:rPr>
          <w:rFonts w:ascii="Times New Roman" w:hAnsi="Times New Roman" w:hint="eastAsia"/>
        </w:rPr>
        <w:t>：</w:t>
      </w:r>
      <w:r w:rsidRPr="00FE4DE8">
        <w:rPr>
          <w:rFonts w:ascii="Times New Roman" w:hAnsi="Times New Roman"/>
        </w:rPr>
        <w:t>F0000000/FFFFFF00</w:t>
      </w:r>
    </w:p>
    <w:p w:rsidR="009D0F93" w:rsidRDefault="00FE4DE8" w:rsidP="004D15E2">
      <w:pPr>
        <w:rPr>
          <w:rFonts w:ascii="Times New Roman" w:hAnsi="Times New Roman" w:hint="eastAsia"/>
        </w:rPr>
      </w:pPr>
      <w:r w:rsidRPr="00FE4DE8">
        <w:rPr>
          <w:rFonts w:ascii="Times New Roman" w:hAnsi="Times New Roman"/>
        </w:rPr>
        <w:lastRenderedPageBreak/>
        <w:t></w:t>
      </w:r>
      <w:r w:rsidRPr="00FE4DE8">
        <w:rPr>
          <w:rFonts w:ascii="Times New Roman" w:hAnsi="Times New Roman" w:hint="eastAsia"/>
        </w:rPr>
        <w:t xml:space="preserve">7-Segment </w:t>
      </w:r>
      <w:r w:rsidRPr="00FE4DE8">
        <w:rPr>
          <w:rFonts w:ascii="Times New Roman" w:hAnsi="Times New Roman" w:hint="eastAsia"/>
        </w:rPr>
        <w:t>显示设备</w:t>
      </w:r>
      <w:r w:rsidRPr="00FE4DE8">
        <w:rPr>
          <w:rFonts w:ascii="Times New Roman" w:hAnsi="Times New Roman"/>
        </w:rPr>
        <w:t>(</w:t>
      </w:r>
      <w:r w:rsidRPr="00FE4DE8">
        <w:rPr>
          <w:rFonts w:ascii="Times New Roman" w:hAnsi="Times New Roman" w:hint="eastAsia"/>
        </w:rPr>
        <w:t>写</w:t>
      </w:r>
      <w:r w:rsidRPr="00FE4DE8">
        <w:rPr>
          <w:rFonts w:ascii="Times New Roman" w:hAnsi="Times New Roman"/>
        </w:rPr>
        <w:t>)</w:t>
      </w:r>
      <w:r w:rsidRPr="00FE4DE8">
        <w:rPr>
          <w:rFonts w:ascii="Times New Roman" w:hAnsi="Times New Roman" w:hint="eastAsia"/>
        </w:rPr>
        <w:t>：</w:t>
      </w:r>
      <w:r w:rsidRPr="00FE4DE8">
        <w:rPr>
          <w:rFonts w:ascii="Times New Roman" w:hAnsi="Times New Roman"/>
        </w:rPr>
        <w:t>E0000000/FFFFFE00</w:t>
      </w:r>
    </w:p>
    <w:p w:rsidR="00FE4DE8" w:rsidRPr="00FE4DE8" w:rsidRDefault="00D324BE" w:rsidP="00FE4DE8">
      <w:pPr>
        <w:pStyle w:val="2"/>
        <w:rPr>
          <w:rFonts w:ascii="Times New Roman" w:hAnsi="Times New Roman" w:hint="eastAsia"/>
        </w:rPr>
      </w:pPr>
      <w:r w:rsidRPr="00F85D7D">
        <w:rPr>
          <w:rFonts w:ascii="Times New Roman" w:hAnsi="Times New Roman"/>
        </w:rPr>
        <w:t>2.</w:t>
      </w:r>
      <w:r>
        <w:rPr>
          <w:rFonts w:ascii="Times New Roman" w:hAnsi="Times New Roman"/>
        </w:rPr>
        <w:t>3</w:t>
      </w:r>
      <w:r w:rsidRPr="00F85D7D">
        <w:rPr>
          <w:rFonts w:ascii="Times New Roman" w:hAnsi="Times New Roman"/>
        </w:rPr>
        <w:t xml:space="preserve"> </w:t>
      </w:r>
      <w:r w:rsidR="00FE4DE8">
        <w:rPr>
          <w:rFonts w:ascii="Times New Roman" w:hAnsi="Times New Roman" w:hint="eastAsia"/>
        </w:rPr>
        <w:t>七段显示模块优化</w:t>
      </w:r>
    </w:p>
    <w:p w:rsidR="00FE4DE8" w:rsidRPr="00FE4DE8" w:rsidRDefault="00FE4DE8" w:rsidP="00FE4DE8">
      <w:r w:rsidRPr="00FE4DE8">
        <w:rPr>
          <w:rFonts w:hint="eastAsia"/>
        </w:rPr>
        <w:t>优化目标：</w:t>
      </w:r>
    </w:p>
    <w:p w:rsidR="00FE4DE8" w:rsidRPr="00FE4DE8" w:rsidRDefault="00FE4DE8" w:rsidP="00FE4DE8">
      <w:r w:rsidRPr="00FE4DE8">
        <w:t xml:space="preserve">1. </w:t>
      </w:r>
      <w:r w:rsidRPr="00FE4DE8">
        <w:rPr>
          <w:rFonts w:hint="eastAsia"/>
        </w:rPr>
        <w:t>用</w:t>
      </w:r>
      <w:r w:rsidRPr="00FE4DE8">
        <w:t>HDL</w:t>
      </w:r>
      <w:r w:rsidRPr="00FE4DE8">
        <w:rPr>
          <w:rFonts w:hint="eastAsia"/>
        </w:rPr>
        <w:t>描述重新实现并扩展相应的数据宽度</w:t>
      </w:r>
    </w:p>
    <w:p w:rsidR="000835D8" w:rsidRDefault="00FE4DE8" w:rsidP="00FE4DE8">
      <w:r w:rsidRPr="00FE4DE8">
        <w:t xml:space="preserve">2. </w:t>
      </w:r>
      <w:r w:rsidRPr="00FE4DE8">
        <w:rPr>
          <w:rFonts w:hint="eastAsia"/>
        </w:rPr>
        <w:t>建立大小合适的符号图封装供后继实验调用</w:t>
      </w:r>
    </w:p>
    <w:p w:rsidR="00FE4DE8" w:rsidRDefault="00FE4DE8" w:rsidP="00FE4DE8">
      <w:r>
        <w:rPr>
          <w:rFonts w:hint="eastAsia"/>
        </w:rPr>
        <w:t>用途：</w:t>
      </w:r>
    </w:p>
    <w:p w:rsidR="00FE4DE8" w:rsidRDefault="00FE4DE8" w:rsidP="00FE4DE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应用中可以作为一个外设</w:t>
      </w:r>
    </w:p>
    <w:p w:rsidR="00FE4DE8" w:rsidRDefault="00FE4DE8" w:rsidP="00FE4DE8">
      <w:pPr>
        <w:pStyle w:val="ad"/>
        <w:numPr>
          <w:ilvl w:val="0"/>
          <w:numId w:val="2"/>
        </w:numPr>
        <w:ind w:firstLineChars="0"/>
      </w:pPr>
      <w:r>
        <w:t>CPU</w:t>
      </w:r>
      <w:r>
        <w:rPr>
          <w:rFonts w:hint="eastAsia"/>
        </w:rPr>
        <w:t>设计中用于测试调试显示</w:t>
      </w:r>
    </w:p>
    <w:p w:rsidR="00FE4DE8" w:rsidRDefault="00FE4DE8" w:rsidP="00FE4DE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数字系统输出显示</w:t>
      </w:r>
    </w:p>
    <w:p w:rsidR="00FE4DE8" w:rsidRDefault="00FE4DE8" w:rsidP="00FE4DE8">
      <w:pPr>
        <w:keepNext/>
      </w:pPr>
      <w:r w:rsidRPr="00FE4DE8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C9A0F24" wp14:editId="1D43BC56">
            <wp:extent cx="5274310" cy="2184813"/>
            <wp:effectExtent l="0" t="0" r="0" b="0"/>
            <wp:docPr id="2" name="图片 2" descr="C:\Users\asus\AppData\Roaming\Tencent\Users\897735626\TIM\WinTemp\RichOle\)1LA8W[{~H[4$WTA9LDMY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897735626\TIM\WinTemp\RichOle\)1LA8W[{~H[4$WTA9LDMY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E8" w:rsidRDefault="00FE4DE8" w:rsidP="00FE4DE8">
      <w:pPr>
        <w:pStyle w:val="a6"/>
        <w:jc w:val="center"/>
        <w:rPr>
          <w:b/>
          <w:bCs/>
          <w:sz w:val="32"/>
          <w:szCs w:val="32"/>
        </w:rPr>
      </w:pPr>
      <w:r>
        <w:t xml:space="preserve">Figure </w:t>
      </w:r>
      <w:fldSimple w:instr=" SEQ Figure \* ARABIC ">
        <w:r w:rsidR="00327DF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映射点阵显示</w:t>
      </w:r>
    </w:p>
    <w:p w:rsidR="00FE4DE8" w:rsidRDefault="00FE4DE8" w:rsidP="00FE4DE8">
      <w:pPr>
        <w:keepNext/>
      </w:pPr>
      <w:r w:rsidRPr="00FE4DE8">
        <w:rPr>
          <w:noProof/>
        </w:rPr>
        <w:drawing>
          <wp:inline distT="0" distB="0" distL="0" distR="0" wp14:anchorId="5B177FA6" wp14:editId="2F88DA13">
            <wp:extent cx="5274310" cy="3029099"/>
            <wp:effectExtent l="0" t="0" r="0" b="0"/>
            <wp:docPr id="17" name="图片 17" descr="C:\Users\asus\AppData\Roaming\Tencent\Users\897735626\TIM\WinTemp\RichOle\CVE(_L%WF9GW5V@VK6_QX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Roaming\Tencent\Users\897735626\TIM\WinTemp\RichOle\CVE(_L%WF9GW5V@VK6_QX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E8" w:rsidRPr="00FE4DE8" w:rsidRDefault="00FE4DE8" w:rsidP="00FE4DE8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327DF6">
          <w:rPr>
            <w:noProof/>
          </w:rPr>
          <w:t>2</w:t>
        </w:r>
      </w:fldSimple>
      <w:r>
        <w:t xml:space="preserve"> Display</w:t>
      </w:r>
      <w:r>
        <w:rPr>
          <w:rFonts w:hint="eastAsia"/>
        </w:rPr>
        <w:t>逻辑结构</w:t>
      </w:r>
    </w:p>
    <w:p w:rsidR="00CF222E" w:rsidRPr="00CF222E" w:rsidRDefault="00CF222E" w:rsidP="00CF222E">
      <w:pPr>
        <w:jc w:val="center"/>
        <w:rPr>
          <w:rFonts w:ascii="Times New Roman" w:hAnsi="Times New Roman"/>
        </w:rPr>
      </w:pPr>
    </w:p>
    <w:p w:rsidR="00B0185C" w:rsidRPr="00B0185C" w:rsidRDefault="00A47721" w:rsidP="00B0185C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三、主要仪器设备</w:t>
      </w:r>
    </w:p>
    <w:p w:rsidR="00B0185C" w:rsidRPr="00B0185C" w:rsidRDefault="00B0185C" w:rsidP="00B0185C">
      <w:pPr>
        <w:rPr>
          <w:rFonts w:ascii="Times New Roman"/>
        </w:rPr>
      </w:pPr>
      <w:r>
        <w:rPr>
          <w:rFonts w:ascii="Times New Roman" w:hint="eastAsia"/>
        </w:rPr>
        <w:t>3.1</w:t>
      </w:r>
      <w:r>
        <w:rPr>
          <w:rFonts w:ascii="Times New Roman"/>
        </w:rPr>
        <w:t xml:space="preserve"> </w:t>
      </w:r>
      <w:r w:rsidRPr="00B0185C">
        <w:rPr>
          <w:rFonts w:ascii="Times New Roman"/>
        </w:rPr>
        <w:t>实验设备</w:t>
      </w:r>
    </w:p>
    <w:p w:rsidR="00B0185C" w:rsidRPr="00B0185C" w:rsidRDefault="00B0185C" w:rsidP="00B0185C">
      <w:pPr>
        <w:ind w:firstLine="420"/>
        <w:rPr>
          <w:rFonts w:ascii="Times New Roman"/>
        </w:rPr>
      </w:pPr>
      <w:r w:rsidRPr="00B0185C">
        <w:rPr>
          <w:rFonts w:ascii="Times New Roman"/>
        </w:rPr>
        <w:t xml:space="preserve">1. </w:t>
      </w:r>
      <w:r w:rsidRPr="00B0185C">
        <w:rPr>
          <w:rFonts w:ascii="Times New Roman" w:hint="eastAsia"/>
        </w:rPr>
        <w:t>计算机（</w:t>
      </w:r>
      <w:r w:rsidRPr="00B0185C">
        <w:rPr>
          <w:rFonts w:ascii="Times New Roman"/>
        </w:rPr>
        <w:t>Intel Core i5</w:t>
      </w:r>
      <w:r w:rsidRPr="00B0185C">
        <w:rPr>
          <w:rFonts w:ascii="Times New Roman" w:hint="eastAsia"/>
        </w:rPr>
        <w:t>以上，</w:t>
      </w:r>
      <w:r w:rsidRPr="00B0185C">
        <w:rPr>
          <w:rFonts w:ascii="Times New Roman"/>
        </w:rPr>
        <w:t>4GB</w:t>
      </w:r>
      <w:r w:rsidRPr="00B0185C">
        <w:rPr>
          <w:rFonts w:ascii="Times New Roman" w:hint="eastAsia"/>
        </w:rPr>
        <w:t>内存以上）系统</w:t>
      </w:r>
    </w:p>
    <w:p w:rsidR="00B0185C" w:rsidRPr="00B0185C" w:rsidRDefault="00B0185C" w:rsidP="00B0185C">
      <w:pPr>
        <w:ind w:firstLine="420"/>
        <w:rPr>
          <w:rFonts w:ascii="Times New Roman"/>
        </w:rPr>
      </w:pPr>
      <w:r w:rsidRPr="00B0185C">
        <w:rPr>
          <w:rFonts w:ascii="Times New Roman"/>
        </w:rPr>
        <w:t xml:space="preserve">2. </w:t>
      </w:r>
      <w:r w:rsidRPr="00B0185C">
        <w:rPr>
          <w:rFonts w:ascii="Times New Roman" w:hint="eastAsia"/>
        </w:rPr>
        <w:t>计算机软硬件课程贯通教学实验系统</w:t>
      </w:r>
    </w:p>
    <w:p w:rsidR="00B0185C" w:rsidRPr="00B0185C" w:rsidRDefault="00B0185C" w:rsidP="00B0185C">
      <w:pPr>
        <w:ind w:firstLine="420"/>
        <w:rPr>
          <w:rFonts w:ascii="Times New Roman"/>
        </w:rPr>
      </w:pPr>
      <w:r w:rsidRPr="00B0185C">
        <w:rPr>
          <w:rFonts w:ascii="Times New Roman"/>
        </w:rPr>
        <w:t>3. Xilinx ISE14.4</w:t>
      </w:r>
      <w:r w:rsidRPr="00B0185C">
        <w:rPr>
          <w:rFonts w:ascii="Times New Roman" w:hint="eastAsia"/>
        </w:rPr>
        <w:t>及以上开发工具</w:t>
      </w:r>
    </w:p>
    <w:p w:rsidR="00B0185C" w:rsidRPr="00B0185C" w:rsidRDefault="00B0185C" w:rsidP="00B0185C">
      <w:pPr>
        <w:rPr>
          <w:rFonts w:ascii="Times New Roman"/>
        </w:rPr>
      </w:pPr>
      <w:r>
        <w:rPr>
          <w:rFonts w:ascii="Times New Roman" w:hint="eastAsia"/>
        </w:rPr>
        <w:t>3.2</w:t>
      </w:r>
      <w:r>
        <w:rPr>
          <w:rFonts w:ascii="Times New Roman"/>
        </w:rPr>
        <w:t xml:space="preserve"> </w:t>
      </w:r>
      <w:r w:rsidRPr="00B0185C">
        <w:rPr>
          <w:rFonts w:ascii="Times New Roman"/>
        </w:rPr>
        <w:t>材料</w:t>
      </w:r>
    </w:p>
    <w:p w:rsidR="00871590" w:rsidRPr="00F85D7D" w:rsidRDefault="00B0185C" w:rsidP="00B0185C">
      <w:pPr>
        <w:ind w:firstLine="420"/>
        <w:rPr>
          <w:rFonts w:ascii="Times New Roman" w:hAnsi="Times New Roman"/>
        </w:rPr>
      </w:pPr>
      <w:r w:rsidRPr="00B0185C">
        <w:rPr>
          <w:rFonts w:ascii="Times New Roman" w:hint="eastAsia"/>
        </w:rPr>
        <w:t>无</w:t>
      </w: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四</w:t>
      </w:r>
      <w:r w:rsidR="004D15E2" w:rsidRPr="00F85D7D">
        <w:rPr>
          <w:rFonts w:ascii="Times New Roman"/>
        </w:rPr>
        <w:t>、</w:t>
      </w:r>
      <w:r w:rsidR="0091409E" w:rsidRPr="00F85D7D">
        <w:rPr>
          <w:rFonts w:ascii="Times New Roman"/>
        </w:rPr>
        <w:t>实验</w:t>
      </w:r>
      <w:r w:rsidR="0091409E">
        <w:rPr>
          <w:rFonts w:ascii="Times New Roman"/>
        </w:rPr>
        <w:t>实现</w:t>
      </w:r>
      <w:r w:rsidR="004D15E2" w:rsidRPr="00F85D7D">
        <w:rPr>
          <w:rFonts w:ascii="Times New Roman"/>
        </w:rPr>
        <w:t>方法</w:t>
      </w:r>
      <w:r w:rsidR="0091409E">
        <w:rPr>
          <w:rFonts w:ascii="Times New Roman"/>
        </w:rPr>
        <w:t>、</w:t>
      </w:r>
      <w:r w:rsidR="0091409E" w:rsidRPr="00F85D7D">
        <w:rPr>
          <w:rFonts w:ascii="Times New Roman"/>
        </w:rPr>
        <w:t>步骤</w:t>
      </w:r>
      <w:r w:rsidR="0091409E">
        <w:rPr>
          <w:rFonts w:ascii="Times New Roman"/>
        </w:rPr>
        <w:t>与调试</w:t>
      </w:r>
    </w:p>
    <w:p w:rsidR="000835D8" w:rsidRDefault="000835D8" w:rsidP="000835D8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E</w:t>
      </w:r>
      <w:r w:rsidR="00FE4DE8">
        <w:rPr>
          <w:rFonts w:ascii="Times New Roman" w:hAnsi="Times New Roman" w:hint="eastAsia"/>
        </w:rPr>
        <w:t>xp02-</w:t>
      </w:r>
      <w:r w:rsidR="00FE4DE8">
        <w:rPr>
          <w:rFonts w:ascii="Times New Roman" w:hAnsi="Times New Roman"/>
        </w:rPr>
        <w:t>IO</w:t>
      </w:r>
    </w:p>
    <w:p w:rsidR="00613BC7" w:rsidRDefault="00FE4DE8" w:rsidP="00FE4DE8">
      <w:pPr>
        <w:pStyle w:val="ad"/>
        <w:numPr>
          <w:ilvl w:val="0"/>
          <w:numId w:val="3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设计实现八位七段显示器模块：</w:t>
      </w:r>
      <w:proofErr w:type="spellStart"/>
      <w:r>
        <w:rPr>
          <w:rFonts w:ascii="Times New Roman" w:hAnsi="Times New Roman" w:hint="eastAsia"/>
        </w:rPr>
        <w:t>Display.v</w:t>
      </w:r>
      <w:proofErr w:type="spellEnd"/>
    </w:p>
    <w:p w:rsidR="00FE4DE8" w:rsidRPr="00FE4DE8" w:rsidRDefault="0006337A" w:rsidP="00FE4DE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设计代码如下：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613BC7" w:rsidRPr="005E2E54" w:rsidTr="00613BC7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Start,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Text,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flash,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[7:0] point,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[7:0] LES,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seg_sout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output SEG_PEN,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seg_clrn</w:t>
            </w:r>
            <w:proofErr w:type="spell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[63:0] text;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[63:0] map;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wire [63:0]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HexTo8SEG SM1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(.flash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(flash), 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), .points(point),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(LES), .SEG_TXT(text));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SSeg_map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SM3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({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Hexs,Hexs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}), 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(map));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MUX2T1_64 MUXSH2M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(.a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(text),.b(map), .o(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 .s(Text));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P2S M2(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.Start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(Start),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PData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sclk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sout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seg_sout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.EN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(SEG_PEN),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sclrn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seg_clrn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  <w:p w:rsidR="00613BC7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06337A" w:rsidRDefault="0006337A" w:rsidP="004D15E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其中</w:t>
      </w:r>
      <w:r>
        <w:rPr>
          <w:rFonts w:ascii="Times New Roman" w:hAnsi="Times New Roman" w:hint="eastAsia"/>
        </w:rPr>
        <w:t>HexTo8</w:t>
      </w:r>
      <w:r>
        <w:rPr>
          <w:rFonts w:ascii="Times New Roman" w:hAnsi="Times New Roman"/>
        </w:rPr>
        <w:t>SEG</w:t>
      </w:r>
      <w:r>
        <w:rPr>
          <w:rFonts w:ascii="Times New Roman" w:hAnsi="Times New Roman" w:hint="eastAsia"/>
        </w:rPr>
        <w:t>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613BC7" w:rsidRPr="005E2E54" w:rsidTr="00BB76B2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module HexTo8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SEG(</w:t>
            </w:r>
            <w:proofErr w:type="gram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input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input [7:0] points,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input [7:0] LES,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input flash,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output [63:0] SEG_TXT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M0(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[31:28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[7],points[7],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[7:0]);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M1(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[27:24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[6],points[6],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[15:8]);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M2(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[23:20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[5],points[5],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[23:16]);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M3(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[19:16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[4],points[4],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[31:24]);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M4(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[15:12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[3],points[3],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[39:32]);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M5(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[11:8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[2],points[2],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[47:40]);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M6(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[7:4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[1],points[1],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[55:48]);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Hex2Seg M7(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[3:0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[0],points[0],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flash,SEG_TXT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[63:56]);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module Hex2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Seg(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input [3:0] Hex,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LE,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point,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flash,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output [7:0] Segment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EN=LE &amp; flash;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MC14495 MSEG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(.D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3(Hex[3]),.D2(Hex[2]),.D1(Hex[1]),.D0(Hex[0]),.LE(EN),.point(point),.a(a),.b(b),.c(c),.d(d),.e(e),.f(f),.g(g),.p(p));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assign Segment={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,c,d,e,f,g,p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613BC7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06337A" w:rsidRDefault="0006337A" w:rsidP="0006337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仿真测试代码如下：</w:t>
      </w:r>
      <w:r>
        <w:rPr>
          <w:rFonts w:ascii="Times New Roman" w:hAnsi="Times New Roman" w:hint="eastAsia"/>
        </w:rPr>
        <w:t xml:space="preserve"> 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06337A" w:rsidRPr="005E2E54" w:rsidTr="0006337A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module HexTo8SEG_Test;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// Inputs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[7:0] points;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[7:0] LES;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flash;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// Outputs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[63:0] SEG_TXT;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// Instantiate the Unit Under Test (UUT)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HexTo8SEG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uut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.points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(points),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.LES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(LES),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.flash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(flash),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.SEG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_TXT(SEG_TXT)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initial 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// Initialize Inputs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points = 0;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LES = 1;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flash = 1;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32'h12345678;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#100;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32'hA5A5A5A5;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06337A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06337A" w:rsidRDefault="0006337A" w:rsidP="00613BC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测试结果：</w:t>
      </w:r>
    </w:p>
    <w:p w:rsidR="0006337A" w:rsidRDefault="0006337A" w:rsidP="00613BC7">
      <w:pPr>
        <w:rPr>
          <w:rFonts w:ascii="Times New Roman" w:hAnsi="Times New Roman" w:hint="eastAsia"/>
        </w:rPr>
      </w:pPr>
      <w:r w:rsidRPr="0006337A">
        <w:rPr>
          <w:rFonts w:ascii="Times New Roman" w:hAnsi="Times New Roman"/>
          <w:noProof/>
        </w:rPr>
        <w:drawing>
          <wp:inline distT="0" distB="0" distL="0" distR="0">
            <wp:extent cx="5274310" cy="554925"/>
            <wp:effectExtent l="0" t="0" r="0" b="0"/>
            <wp:docPr id="18" name="图片 18" descr="C:\Users\asus\AppData\Roaming\Tencent\Users\897735626\TIM\WinTemp\RichOle\K[F_4VN8%U8MYRGE%FB4(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897735626\TIM\WinTemp\RichOle\K[F_4VN8%U8MYRGE%FB4(K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7A" w:rsidRDefault="0006337A" w:rsidP="00613BC7">
      <w:pPr>
        <w:rPr>
          <w:rFonts w:ascii="Times New Roman" w:hAnsi="Times New Roman" w:hint="eastAsia"/>
        </w:rPr>
      </w:pPr>
    </w:p>
    <w:p w:rsidR="00613BC7" w:rsidRPr="000835D8" w:rsidRDefault="0006337A" w:rsidP="00613BC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SS</w:t>
      </w:r>
      <w:r>
        <w:rPr>
          <w:rFonts w:ascii="Times New Roman" w:hAnsi="Times New Roman" w:hint="eastAsia"/>
        </w:rPr>
        <w:t>eg</w:t>
      </w:r>
      <w:r>
        <w:rPr>
          <w:rFonts w:ascii="Times New Roman" w:hAnsi="Times New Roman"/>
        </w:rPr>
        <w:t>_map</w:t>
      </w:r>
      <w:proofErr w:type="spellEnd"/>
      <w:r w:rsidR="00613BC7">
        <w:rPr>
          <w:rFonts w:ascii="Times New Roman" w:hAnsi="Times New Roman" w:hint="eastAsia"/>
        </w:rPr>
        <w:t>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613BC7" w:rsidRPr="005E2E54" w:rsidTr="00BB76B2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63:0]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output [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63:0]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_map</w:t>
            </w:r>
            <w:proofErr w:type="spell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0],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[4],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[16],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[25],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[17],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[5],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[12],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[24],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[6],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[18],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[27],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[19],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[7],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[13],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[26],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[8],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[20],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[29],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[21],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[9],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[14],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[28],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[10],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[22],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[31],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[23],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[11],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[15],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[30],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0],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[4],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[16],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[25],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[17],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[5],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[12],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[24],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[6],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[18],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[27],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[19],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[7],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[13],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[26],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[8],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[20],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[29],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[21],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[9],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[14],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[28],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[10],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[22],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[31],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[23],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[11],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[15],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Disp_num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[30]};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613BC7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r w:rsidR="0097777B" w:rsidRPr="0097777B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613BC7" w:rsidRDefault="0006337A" w:rsidP="00613BC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MUX2T1</w:t>
      </w:r>
      <w:r>
        <w:rPr>
          <w:rFonts w:ascii="Times New Roman" w:hAnsi="Times New Roman" w:hint="eastAsia"/>
        </w:rPr>
        <w:t>代码省略，</w:t>
      </w:r>
      <w:r>
        <w:rPr>
          <w:rFonts w:ascii="Times New Roman" w:hAnsi="Times New Roman" w:hint="eastAsia"/>
        </w:rPr>
        <w:t>P2S</w:t>
      </w:r>
      <w:r>
        <w:rPr>
          <w:rFonts w:ascii="Times New Roman" w:hAnsi="Times New Roman" w:hint="eastAsia"/>
        </w:rPr>
        <w:t>调用</w:t>
      </w:r>
      <w:r>
        <w:rPr>
          <w:rFonts w:ascii="Times New Roman" w:hAnsi="Times New Roman"/>
        </w:rPr>
        <w:t>IP</w:t>
      </w:r>
      <w:r>
        <w:rPr>
          <w:rFonts w:ascii="Times New Roman" w:hAnsi="Times New Roman" w:hint="eastAsia"/>
        </w:rPr>
        <w:t>核。</w:t>
      </w:r>
    </w:p>
    <w:p w:rsidR="0006337A" w:rsidRDefault="0006337A" w:rsidP="0006337A">
      <w:pPr>
        <w:pStyle w:val="ad"/>
        <w:numPr>
          <w:ilvl w:val="0"/>
          <w:numId w:val="3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设计实现并行输出兼</w:t>
      </w:r>
      <w:r>
        <w:rPr>
          <w:rFonts w:ascii="Times New Roman" w:hAnsi="Times New Roman" w:hint="eastAsia"/>
        </w:rPr>
        <w:t>LED</w:t>
      </w:r>
      <w:r>
        <w:rPr>
          <w:rFonts w:ascii="Times New Roman" w:hAnsi="Times New Roman" w:hint="eastAsia"/>
        </w:rPr>
        <w:t>显示模块：</w:t>
      </w:r>
      <w:proofErr w:type="spellStart"/>
      <w:r>
        <w:rPr>
          <w:rFonts w:ascii="Times New Roman" w:hAnsi="Times New Roman" w:hint="eastAsia"/>
        </w:rPr>
        <w:t>GPIO.v</w:t>
      </w:r>
      <w:proofErr w:type="spellEnd"/>
    </w:p>
    <w:p w:rsidR="0006337A" w:rsidRPr="0006337A" w:rsidRDefault="0006337A" w:rsidP="0006337A">
      <w:pPr>
        <w:rPr>
          <w:rFonts w:ascii="Times New Roman" w:hAnsi="Times New Roman" w:hint="eastAsia"/>
        </w:rPr>
      </w:pPr>
      <w:r w:rsidRPr="0006337A">
        <w:rPr>
          <w:rFonts w:ascii="Times New Roman" w:hAnsi="Times New Roman" w:hint="eastAsia"/>
        </w:rPr>
        <w:t>GPIO</w:t>
      </w:r>
      <w:r w:rsidRPr="0006337A">
        <w:rPr>
          <w:rFonts w:ascii="Times New Roman" w:hAnsi="Times New Roman" w:hint="eastAsia"/>
        </w:rPr>
        <w:t>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613BC7" w:rsidRPr="005E2E54" w:rsidTr="00BB76B2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GPIO(</w:t>
            </w:r>
            <w:proofErr w:type="gram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Start,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EN,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P_Data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counter_set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[15:0]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LED_out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ledsout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wire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ledclrn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output wire LEDEN,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13:0] GPIOf0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[15:0] LED;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LED_out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LED;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always @ 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negedge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or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) begin LED &lt;= 8'h2A;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counter_set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&lt;= 2'b00;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else if (EN) {GPIOf0[13:0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],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,counter_set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} &lt;=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P_Data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begin LED &lt;= LED;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counter_set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counter_set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LEDP2S #(.DATA_BITS(16),.DATA_COUNT_BITS(4)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,.DIR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(0))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P2LED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rst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.Start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(Start),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PData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(~LED),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sclk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ledclk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sclrn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ledclrn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sout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ledsout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.EN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(LEDEN)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:rsidR="00613BC7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613BC7" w:rsidRDefault="0006337A" w:rsidP="00613BC7">
      <w:pPr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lastRenderedPageBreak/>
        <w:t>LEDP2S</w:t>
      </w:r>
      <w:r>
        <w:rPr>
          <w:rFonts w:ascii="Times New Roman" w:hAnsi="Times New Roman" w:hint="eastAsia"/>
          <w:noProof/>
        </w:rPr>
        <w:t>调用</w:t>
      </w:r>
      <w:r>
        <w:rPr>
          <w:rFonts w:ascii="Times New Roman" w:hAnsi="Times New Roman" w:hint="eastAsia"/>
          <w:noProof/>
        </w:rPr>
        <w:t>IP</w:t>
      </w:r>
      <w:r>
        <w:rPr>
          <w:rFonts w:ascii="Times New Roman" w:hAnsi="Times New Roman" w:hint="eastAsia"/>
          <w:noProof/>
        </w:rPr>
        <w:t>核。</w:t>
      </w:r>
    </w:p>
    <w:p w:rsidR="0006337A" w:rsidRPr="0006337A" w:rsidRDefault="0006337A" w:rsidP="0006337A">
      <w:pPr>
        <w:pStyle w:val="ad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06337A">
        <w:rPr>
          <w:rFonts w:ascii="Times New Roman" w:hAnsi="Times New Roman" w:hint="eastAsia"/>
        </w:rPr>
        <w:t>集成替换实验</w:t>
      </w:r>
      <w:proofErr w:type="gramStart"/>
      <w:r w:rsidRPr="0006337A">
        <w:rPr>
          <w:rFonts w:ascii="Times New Roman" w:hAnsi="Times New Roman" w:hint="eastAsia"/>
        </w:rPr>
        <w:t>一</w:t>
      </w:r>
      <w:proofErr w:type="gramEnd"/>
      <w:r w:rsidRPr="0006337A">
        <w:rPr>
          <w:rFonts w:ascii="Times New Roman" w:hAnsi="Times New Roman" w:hint="eastAsia"/>
        </w:rPr>
        <w:t>的</w:t>
      </w:r>
      <w:r w:rsidRPr="0006337A">
        <w:rPr>
          <w:rFonts w:ascii="Times New Roman" w:hAnsi="Times New Roman" w:hint="eastAsia"/>
        </w:rPr>
        <w:t>U6, U7</w:t>
      </w:r>
      <w:r w:rsidRPr="0006337A">
        <w:rPr>
          <w:rFonts w:ascii="Times New Roman" w:hAnsi="Times New Roman" w:hint="eastAsia"/>
        </w:rPr>
        <w:t>核</w:t>
      </w:r>
    </w:p>
    <w:p w:rsidR="0006337A" w:rsidRPr="0006337A" w:rsidRDefault="0006337A" w:rsidP="0006337A">
      <w:pPr>
        <w:pStyle w:val="ad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06337A">
        <w:rPr>
          <w:rFonts w:ascii="Times New Roman" w:hAnsi="Times New Roman" w:hint="eastAsia"/>
        </w:rPr>
        <w:t>设计</w:t>
      </w:r>
      <w:r w:rsidRPr="0006337A">
        <w:rPr>
          <w:rFonts w:ascii="Times New Roman" w:hAnsi="Times New Roman" w:hint="eastAsia"/>
        </w:rPr>
        <w:t>U61</w:t>
      </w:r>
      <w:r w:rsidRPr="0006337A">
        <w:rPr>
          <w:rFonts w:ascii="Times New Roman" w:hAnsi="Times New Roman" w:hint="eastAsia"/>
        </w:rPr>
        <w:t>模块</w:t>
      </w:r>
      <w:r w:rsidRPr="0006337A">
        <w:rPr>
          <w:rFonts w:ascii="Times New Roman" w:hAnsi="Times New Roman" w:hint="eastAsia"/>
        </w:rPr>
        <w:t>Seg7</w:t>
      </w:r>
      <w:r w:rsidRPr="0006337A">
        <w:rPr>
          <w:rFonts w:ascii="Times New Roman" w:hAnsi="Times New Roman"/>
        </w:rPr>
        <w:t>_Dev.v</w:t>
      </w:r>
    </w:p>
    <w:p w:rsidR="0097777B" w:rsidRPr="000835D8" w:rsidRDefault="0097777B" w:rsidP="0097777B">
      <w:pPr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hAnsi="Times New Roman" w:hint="eastAsia"/>
        </w:rPr>
        <w:t>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97777B" w:rsidRPr="005E2E54" w:rsidTr="00BB76B2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>module Seg7_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Dev(</w:t>
            </w:r>
            <w:proofErr w:type="gram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[2:0] Scan,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SW0,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flash,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[7:0] point,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[7:0] LES,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output [7:0] SEGMENT,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output [3:0] AN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[3:0] Hex;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le;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p, LE;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[7:0] map;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wire [7:0] SEG_TXT;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assign LE = le &amp; flash;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Scansync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M2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(.Scan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(Scan), 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 .point(point), .LES(LES),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(Hex), .LE(le), .p(p), .AN(AN));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M3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), .Scan(Scan), .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(map));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MUX2T1_8 MUXHM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(.I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0(map), .I1(SEG_TXT), .o(SEGMENT), .s(SW0));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MC14495 M1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(.D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3(Hex[3]), .D2(Hex[2]), .D1(Hex[1]), .D0(Hex[0]),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.LE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(LE), .point(p), .a(SEG_TXT[0]), .b(SEG_TXT[1]), .c(SEG_TXT[2]),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.d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(SEG_TXT[3]), .e(SEG_TXT[4]), .f(SEG_TXT[5]), .g(SEG_TXT[6]), .p(SEG_TXT[7]));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7777B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97777B" w:rsidRDefault="0006337A" w:rsidP="0097777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w:proofErr w:type="spellStart"/>
      <w:r>
        <w:rPr>
          <w:rFonts w:ascii="Times New Roman" w:hAnsi="Times New Roman" w:hint="eastAsia"/>
        </w:rPr>
        <w:t>Scansync</w:t>
      </w:r>
      <w:proofErr w:type="spellEnd"/>
      <w:r>
        <w:rPr>
          <w:rFonts w:ascii="Times New Roman" w:hAnsi="Times New Roman" w:hint="eastAsia"/>
        </w:rPr>
        <w:t>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97777B" w:rsidRPr="005E2E54" w:rsidTr="00BB76B2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Scansync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input [2:0] Scan,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[7:0] point,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[7:0] LES,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p, LE,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[3:0] AN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always @ *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case (Scan)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3'b000: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3:0]; AN = 4'b1110; p = point[0]; LE = LES[0];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3'b001: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7:4]; AN = 4'b1101; p = point[1]; LE = LES[1];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3'b010: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11:8]; AN = 4'b1011; p = point[2]; LE = LES[2]; end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3'b011: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15:12]; AN = 4'b0111; p = point[3]; LE = LES[3];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3'b100: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19:16]; AN = 4'b1110; p = point[4]; LE = LES[4];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3'b101: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23:20]; AN = 4'b1101; p = point[5]; LE = LES[5];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3'b110: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27:24]; AN = 4'b1011; p = point[6]; LE = LES[6]; end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3'b111: begin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Hexo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31:28]; AN = 4'b0111; p = point[7]; LE = LES[7]; 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97777B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bookmarkEnd w:id="0"/>
    <w:bookmarkEnd w:id="1"/>
    <w:p w:rsidR="00C52888" w:rsidRPr="000835D8" w:rsidRDefault="0006337A" w:rsidP="00C52888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lastRenderedPageBreak/>
        <w:t>Seg</w:t>
      </w:r>
      <w:r>
        <w:rPr>
          <w:rFonts w:ascii="Times New Roman" w:hAnsi="Times New Roman"/>
        </w:rPr>
        <w:t>_map</w:t>
      </w:r>
      <w:proofErr w:type="spellEnd"/>
      <w:r w:rsidR="00C52888">
        <w:rPr>
          <w:rFonts w:ascii="Times New Roman" w:hAnsi="Times New Roman" w:hint="eastAsia"/>
        </w:rPr>
        <w:t>代码如下：</w:t>
      </w:r>
    </w:p>
    <w:tbl>
      <w:tblPr>
        <w:tblpPr w:leftFromText="180" w:rightFromText="180" w:vertAnchor="text" w:horzAnchor="margin" w:tblpY="4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306"/>
      </w:tblGrid>
      <w:tr w:rsidR="00C52888" w:rsidRPr="005E2E54" w:rsidTr="00BB76B2">
        <w:tc>
          <w:tcPr>
            <w:tcW w:w="8522" w:type="dxa"/>
            <w:shd w:val="clear" w:color="auto" w:fill="D9D9D9"/>
          </w:tcPr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input [31:0]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input [2:0] Scan,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[7:0]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Seg_map</w:t>
            </w:r>
            <w:proofErr w:type="spell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always @ *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case (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Scan[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>1:0])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2'b00: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0]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[4];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[16];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[25];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4]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[17];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5]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[5];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6]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[12];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7]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[24];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 xml:space="preserve">2'b01: 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0]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[6];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[18];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[27];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4]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[19];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5]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[7];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6]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[13];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7]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[26];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2'b10: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0]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[8];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[20];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[29];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4]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[21];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5]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[9];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6]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[14];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7]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[28];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2'b11: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begin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0]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1]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[10];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2]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[22];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3]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[31];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4]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[23];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5]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[11];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6]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[15];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Seg_</w:t>
            </w:r>
            <w:proofErr w:type="gramStart"/>
            <w:r w:rsidRPr="0006337A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6337A">
              <w:rPr>
                <w:rFonts w:ascii="Courier New" w:hAnsi="Courier New" w:cs="Courier New"/>
                <w:sz w:val="20"/>
                <w:szCs w:val="20"/>
              </w:rPr>
              <w:t xml:space="preserve">7] = </w:t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Hexs</w:t>
            </w:r>
            <w:proofErr w:type="spellEnd"/>
            <w:r w:rsidRPr="0006337A">
              <w:rPr>
                <w:rFonts w:ascii="Courier New" w:hAnsi="Courier New" w:cs="Courier New"/>
                <w:sz w:val="20"/>
                <w:szCs w:val="20"/>
              </w:rPr>
              <w:t>[30];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6337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endcase</w:t>
            </w:r>
            <w:proofErr w:type="spellEnd"/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06337A" w:rsidRPr="0006337A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52888" w:rsidRPr="005E2E54" w:rsidRDefault="0006337A" w:rsidP="0006337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337A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9D0F93" w:rsidRPr="00F85D7D" w:rsidRDefault="0006337A" w:rsidP="009D09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Notes: MUX2T1</w:t>
      </w:r>
      <w:r>
        <w:rPr>
          <w:rFonts w:ascii="Times New Roman" w:hAnsi="Times New Roman" w:hint="eastAsia"/>
        </w:rPr>
        <w:t>同上省略，</w:t>
      </w:r>
      <w:r>
        <w:rPr>
          <w:rFonts w:ascii="Times New Roman" w:hAnsi="Times New Roman" w:hint="eastAsia"/>
        </w:rPr>
        <w:t>MC14495</w:t>
      </w:r>
      <w:r>
        <w:rPr>
          <w:rFonts w:ascii="Times New Roman" w:hAnsi="Times New Roman" w:hint="eastAsia"/>
        </w:rPr>
        <w:t>模块调用逻辑实验绘制的原理图。</w:t>
      </w: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</w:t>
      </w:r>
      <w:r w:rsidR="004D15E2" w:rsidRPr="00F85D7D">
        <w:rPr>
          <w:rFonts w:ascii="Times New Roman"/>
        </w:rPr>
        <w:t>、</w:t>
      </w:r>
      <w:r w:rsidR="00436DA4" w:rsidRPr="00F85D7D">
        <w:rPr>
          <w:rFonts w:ascii="Times New Roman"/>
        </w:rPr>
        <w:t>实验结果与分析</w:t>
      </w:r>
    </w:p>
    <w:p w:rsidR="00BA4497" w:rsidRDefault="009D0957" w:rsidP="004D15E2">
      <w:pPr>
        <w:rPr>
          <w:rFonts w:ascii="Times New Roman"/>
        </w:rPr>
      </w:pPr>
      <w:r>
        <w:rPr>
          <w:rFonts w:ascii="Times New Roman" w:hint="eastAsia"/>
        </w:rPr>
        <w:t>完成</w:t>
      </w:r>
      <w:r>
        <w:rPr>
          <w:rFonts w:ascii="Times New Roman" w:hint="eastAsia"/>
        </w:rPr>
        <w:t>Seg7_Dev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GPIO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Display</w:t>
      </w:r>
      <w:r>
        <w:rPr>
          <w:rFonts w:ascii="Times New Roman" w:hint="eastAsia"/>
        </w:rPr>
        <w:t>模块，替换进实验</w:t>
      </w:r>
      <w:proofErr w:type="gramStart"/>
      <w:r>
        <w:rPr>
          <w:rFonts w:ascii="Times New Roman" w:hint="eastAsia"/>
        </w:rPr>
        <w:t>一</w:t>
      </w:r>
      <w:proofErr w:type="gramEnd"/>
      <w:r>
        <w:rPr>
          <w:rFonts w:ascii="Times New Roman" w:hint="eastAsia"/>
        </w:rPr>
        <w:t>的工程文件中，实现基本显示和输入输出功能。</w:t>
      </w:r>
    </w:p>
    <w:p w:rsidR="00BA4497" w:rsidRDefault="00BA4497" w:rsidP="004D15E2">
      <w:pPr>
        <w:rPr>
          <w:rFonts w:ascii="Times New Roman"/>
        </w:rPr>
      </w:pPr>
    </w:p>
    <w:p w:rsidR="00C71AA5" w:rsidRDefault="00C71AA5" w:rsidP="00C71AA5">
      <w:pPr>
        <w:keepNext/>
        <w:jc w:val="center"/>
      </w:pPr>
      <w:r w:rsidRPr="00C71AA5">
        <w:rPr>
          <w:rFonts w:ascii="Times New Roman"/>
          <w:noProof/>
        </w:rPr>
        <w:drawing>
          <wp:inline distT="0" distB="0" distL="0" distR="0" wp14:anchorId="00AB57E2" wp14:editId="48572695">
            <wp:extent cx="3246120" cy="2434590"/>
            <wp:effectExtent l="0" t="0" r="0" b="0"/>
            <wp:docPr id="8" name="图片 8" descr="C:\Users\asus\Documents\Tencent Files\897735626\FileRecv\MobileFile\IMG_20180315_19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897735626\FileRecv\MobileFile\IMG_20180315_1918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97" w:rsidRDefault="00C71AA5" w:rsidP="00C71AA5">
      <w:pPr>
        <w:pStyle w:val="a6"/>
        <w:jc w:val="center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Figure </w:t>
      </w:r>
      <w:fldSimple w:instr=" SEQ Figure \* ARABIC ">
        <w:r w:rsidR="00327DF6">
          <w:rPr>
            <w:noProof/>
          </w:rPr>
          <w:t>3</w:t>
        </w:r>
      </w:fldSimple>
      <w:r w:rsidRPr="00740AC4">
        <w:rPr>
          <w:rFonts w:hint="eastAsia"/>
        </w:rPr>
        <w:t>结果图</w:t>
      </w:r>
      <w:r w:rsidRPr="00740AC4">
        <w:t>1(</w:t>
      </w:r>
      <w:r w:rsidR="009D0957">
        <w:t>同实验</w:t>
      </w:r>
      <w:proofErr w:type="gramStart"/>
      <w:r w:rsidR="009D0957">
        <w:rPr>
          <w:rFonts w:hint="eastAsia"/>
        </w:rPr>
        <w:t>一</w:t>
      </w:r>
      <w:proofErr w:type="gramEnd"/>
      <w:r w:rsidRPr="00740AC4">
        <w:t>)</w:t>
      </w:r>
    </w:p>
    <w:p w:rsidR="00C71AA5" w:rsidRDefault="00C71AA5" w:rsidP="00C71AA5">
      <w:pPr>
        <w:keepNext/>
        <w:jc w:val="center"/>
      </w:pPr>
      <w:r w:rsidRPr="00C71AA5">
        <w:rPr>
          <w:rFonts w:ascii="Times New Roman"/>
          <w:noProof/>
        </w:rPr>
        <w:lastRenderedPageBreak/>
        <w:drawing>
          <wp:inline distT="0" distB="0" distL="0" distR="0">
            <wp:extent cx="3253740" cy="2439969"/>
            <wp:effectExtent l="0" t="0" r="0" b="0"/>
            <wp:docPr id="11" name="图片 11" descr="C:\Users\asus\Documents\Tencent Files\897735626\FileRecv\MobileFile\IMG_20180315_19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Tencent Files\897735626\FileRecv\MobileFile\IMG_20180315_19194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11" cy="24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AA5" w:rsidRDefault="00C71AA5" w:rsidP="00C71AA5">
      <w:pPr>
        <w:pStyle w:val="a6"/>
        <w:jc w:val="center"/>
      </w:pPr>
      <w:r>
        <w:t xml:space="preserve">Figure </w:t>
      </w:r>
      <w:fldSimple w:instr=" SEQ Figure \* ARABIC ">
        <w:r w:rsidR="00327DF6">
          <w:rPr>
            <w:noProof/>
          </w:rPr>
          <w:t>4</w:t>
        </w:r>
      </w:fldSimple>
      <w:r w:rsidRPr="006F2E9A">
        <w:rPr>
          <w:rFonts w:hint="eastAsia"/>
        </w:rPr>
        <w:t>结果图</w:t>
      </w:r>
      <w:r>
        <w:rPr>
          <w:rFonts w:hint="eastAsia"/>
        </w:rPr>
        <w:t>2</w:t>
      </w:r>
      <w:r w:rsidRPr="006F2E9A">
        <w:t>(</w:t>
      </w:r>
      <w:r w:rsidR="009D0957">
        <w:t>同实验</w:t>
      </w:r>
      <w:proofErr w:type="gramStart"/>
      <w:r w:rsidR="009D0957">
        <w:rPr>
          <w:rFonts w:hint="eastAsia"/>
        </w:rPr>
        <w:t>一</w:t>
      </w:r>
      <w:proofErr w:type="gramEnd"/>
      <w:r w:rsidRPr="006F2E9A">
        <w:t>)</w:t>
      </w:r>
    </w:p>
    <w:p w:rsidR="00C71AA5" w:rsidRDefault="00C71AA5" w:rsidP="00C71AA5">
      <w:pPr>
        <w:keepNext/>
        <w:jc w:val="center"/>
      </w:pPr>
      <w:r w:rsidRPr="00BA4497">
        <w:rPr>
          <w:rFonts w:ascii="Times New Roman"/>
          <w:noProof/>
        </w:rPr>
        <w:drawing>
          <wp:inline distT="0" distB="0" distL="0" distR="0" wp14:anchorId="30B7C2F6" wp14:editId="14BF22F9">
            <wp:extent cx="2270760" cy="3027680"/>
            <wp:effectExtent l="0" t="0" r="0" b="0"/>
            <wp:docPr id="6" name="图片 6" descr="C:\Users\asus\Documents\Tencent Files\897735626\FileRecv\MobileFile\IMG20171127160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Tencent Files\897735626\FileRecv\MobileFile\IMG2017112716053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97" cy="30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AA5" w:rsidRDefault="00C71AA5" w:rsidP="00C71AA5">
      <w:pPr>
        <w:pStyle w:val="a6"/>
        <w:jc w:val="center"/>
      </w:pPr>
      <w:r>
        <w:t xml:space="preserve">Figure </w:t>
      </w:r>
      <w:fldSimple w:instr=" SEQ Figure \* ARABIC ">
        <w:r w:rsidR="00327DF6">
          <w:rPr>
            <w:noProof/>
          </w:rPr>
          <w:t>5</w:t>
        </w:r>
      </w:fldSimple>
      <w:r w:rsidRPr="00700542">
        <w:rPr>
          <w:rFonts w:hint="eastAsia"/>
        </w:rPr>
        <w:t>结果图</w:t>
      </w:r>
      <w:r>
        <w:rPr>
          <w:rFonts w:hint="eastAsia"/>
        </w:rPr>
        <w:t>3</w:t>
      </w:r>
      <w:r w:rsidRPr="00700542">
        <w:t>(</w:t>
      </w:r>
      <w:r w:rsidR="009D0957">
        <w:t>同实验</w:t>
      </w:r>
      <w:proofErr w:type="gramStart"/>
      <w:r w:rsidR="009D0957">
        <w:rPr>
          <w:rFonts w:hint="eastAsia"/>
        </w:rPr>
        <w:t>一</w:t>
      </w:r>
      <w:proofErr w:type="gramEnd"/>
      <w:r w:rsidRPr="00700542">
        <w:t>)</w:t>
      </w:r>
    </w:p>
    <w:p w:rsidR="00BA4497" w:rsidRDefault="00BA4497" w:rsidP="004D15E2">
      <w:pPr>
        <w:rPr>
          <w:rFonts w:ascii="Times New Roman"/>
        </w:rPr>
      </w:pP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六</w:t>
      </w:r>
      <w:r w:rsidR="004D15E2" w:rsidRPr="00F85D7D">
        <w:rPr>
          <w:rFonts w:ascii="Times New Roman"/>
        </w:rPr>
        <w:t>、讨论、心得</w:t>
      </w:r>
    </w:p>
    <w:p w:rsidR="00303F94" w:rsidRPr="00F85D7D" w:rsidRDefault="00C71AA5" w:rsidP="004D15E2">
      <w:pPr>
        <w:rPr>
          <w:rFonts w:ascii="Times New Roman" w:hAnsi="Times New Roman"/>
        </w:rPr>
      </w:pPr>
      <w:r>
        <w:rPr>
          <w:rFonts w:ascii="Times New Roman"/>
        </w:rPr>
        <w:tab/>
      </w:r>
      <w:r w:rsidR="009D0957">
        <w:rPr>
          <w:rFonts w:ascii="Times New Roman" w:hint="eastAsia"/>
        </w:rPr>
        <w:t>刚开始觉得要将原理图转换成陌生的</w:t>
      </w:r>
      <w:r w:rsidR="009D0957">
        <w:rPr>
          <w:rFonts w:ascii="Times New Roman" w:hint="eastAsia"/>
        </w:rPr>
        <w:t>Verilog</w:t>
      </w:r>
      <w:r w:rsidR="009D0957">
        <w:rPr>
          <w:rFonts w:ascii="Times New Roman" w:hint="eastAsia"/>
        </w:rPr>
        <w:t>语言一定很难，但自己仔细一看发现并不难，相反只要细心看懂出错的地方就很容易纠正并完成。因此，最重要的还是要搞懂实验的原理所在。</w:t>
      </w:r>
      <w:bookmarkStart w:id="2" w:name="_GoBack"/>
      <w:bookmarkEnd w:id="2"/>
    </w:p>
    <w:sectPr w:rsidR="00303F94" w:rsidRPr="00F85D7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543" w:rsidRDefault="000C2543" w:rsidP="00A47721">
      <w:r>
        <w:separator/>
      </w:r>
    </w:p>
  </w:endnote>
  <w:endnote w:type="continuationSeparator" w:id="0">
    <w:p w:rsidR="000C2543" w:rsidRDefault="000C2543" w:rsidP="00A4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7A" w:rsidRPr="00EC377F" w:rsidRDefault="0006337A" w:rsidP="005A673A">
    <w:pPr>
      <w:pStyle w:val="a9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Pr="00EC377F">
      <w:rPr>
        <w:rFonts w:ascii="Times New Roman" w:hAnsi="Times New Roman"/>
      </w:rPr>
      <w:fldChar w:fldCharType="separate"/>
    </w:r>
    <w:r w:rsidR="00327DF6">
      <w:rPr>
        <w:rFonts w:ascii="Times New Roman" w:hAnsi="Times New Roman"/>
        <w:noProof/>
      </w:rPr>
      <w:t>8</w:t>
    </w:r>
    <w:r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327DF6" w:rsidRPr="00327DF6">
        <w:rPr>
          <w:rFonts w:ascii="Times New Roman" w:hAnsi="Times New Roman"/>
          <w:noProof/>
        </w:rPr>
        <w:t>9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543" w:rsidRDefault="000C2543" w:rsidP="00A47721">
      <w:r>
        <w:separator/>
      </w:r>
    </w:p>
  </w:footnote>
  <w:footnote w:type="continuationSeparator" w:id="0">
    <w:p w:rsidR="000C2543" w:rsidRDefault="000C2543" w:rsidP="00A47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25F8C"/>
    <w:multiLevelType w:val="hybridMultilevel"/>
    <w:tmpl w:val="1FF66766"/>
    <w:lvl w:ilvl="0" w:tplc="B9F8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241E2"/>
    <w:multiLevelType w:val="hybridMultilevel"/>
    <w:tmpl w:val="ECCA8760"/>
    <w:lvl w:ilvl="0" w:tplc="FA785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B25AC"/>
    <w:multiLevelType w:val="hybridMultilevel"/>
    <w:tmpl w:val="D09C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A2"/>
    <w:rsid w:val="0006337A"/>
    <w:rsid w:val="000835D8"/>
    <w:rsid w:val="00090895"/>
    <w:rsid w:val="000C2543"/>
    <w:rsid w:val="000F24C1"/>
    <w:rsid w:val="001247A5"/>
    <w:rsid w:val="001427E1"/>
    <w:rsid w:val="00152FE8"/>
    <w:rsid w:val="001B3654"/>
    <w:rsid w:val="001F6762"/>
    <w:rsid w:val="00247D4B"/>
    <w:rsid w:val="0027141D"/>
    <w:rsid w:val="002C1C5B"/>
    <w:rsid w:val="002F57C3"/>
    <w:rsid w:val="00303F94"/>
    <w:rsid w:val="00327DF6"/>
    <w:rsid w:val="00346052"/>
    <w:rsid w:val="00386961"/>
    <w:rsid w:val="003A0FDB"/>
    <w:rsid w:val="003E2C45"/>
    <w:rsid w:val="00413674"/>
    <w:rsid w:val="004263E8"/>
    <w:rsid w:val="00436DA4"/>
    <w:rsid w:val="004B1D9B"/>
    <w:rsid w:val="004D15E2"/>
    <w:rsid w:val="0052796F"/>
    <w:rsid w:val="0056141F"/>
    <w:rsid w:val="005A673A"/>
    <w:rsid w:val="005A6D1D"/>
    <w:rsid w:val="005C6933"/>
    <w:rsid w:val="005E2E54"/>
    <w:rsid w:val="00611D37"/>
    <w:rsid w:val="00613BC7"/>
    <w:rsid w:val="00690B67"/>
    <w:rsid w:val="006B7609"/>
    <w:rsid w:val="007150A2"/>
    <w:rsid w:val="007173DD"/>
    <w:rsid w:val="007301BE"/>
    <w:rsid w:val="00791E7C"/>
    <w:rsid w:val="0079678F"/>
    <w:rsid w:val="00806567"/>
    <w:rsid w:val="00863E5B"/>
    <w:rsid w:val="00871590"/>
    <w:rsid w:val="008727F1"/>
    <w:rsid w:val="0091409E"/>
    <w:rsid w:val="00952C44"/>
    <w:rsid w:val="00967ED0"/>
    <w:rsid w:val="0097777B"/>
    <w:rsid w:val="009D0957"/>
    <w:rsid w:val="009D0F93"/>
    <w:rsid w:val="009F2902"/>
    <w:rsid w:val="00A024D7"/>
    <w:rsid w:val="00A12A50"/>
    <w:rsid w:val="00A45928"/>
    <w:rsid w:val="00A47721"/>
    <w:rsid w:val="00A6301A"/>
    <w:rsid w:val="00A762DA"/>
    <w:rsid w:val="00A975FB"/>
    <w:rsid w:val="00AD2E8E"/>
    <w:rsid w:val="00AF4476"/>
    <w:rsid w:val="00B0185C"/>
    <w:rsid w:val="00B36355"/>
    <w:rsid w:val="00BA4497"/>
    <w:rsid w:val="00BB76B2"/>
    <w:rsid w:val="00BE32D4"/>
    <w:rsid w:val="00BF1C77"/>
    <w:rsid w:val="00C25862"/>
    <w:rsid w:val="00C312F9"/>
    <w:rsid w:val="00C362D6"/>
    <w:rsid w:val="00C466EF"/>
    <w:rsid w:val="00C52888"/>
    <w:rsid w:val="00C71AA5"/>
    <w:rsid w:val="00CB0E92"/>
    <w:rsid w:val="00CF222E"/>
    <w:rsid w:val="00D01D8C"/>
    <w:rsid w:val="00D152E4"/>
    <w:rsid w:val="00D324BE"/>
    <w:rsid w:val="00D51099"/>
    <w:rsid w:val="00DE5EFE"/>
    <w:rsid w:val="00DE79CE"/>
    <w:rsid w:val="00DF4D29"/>
    <w:rsid w:val="00E13ED4"/>
    <w:rsid w:val="00E74CA4"/>
    <w:rsid w:val="00EA5E44"/>
    <w:rsid w:val="00EA6A52"/>
    <w:rsid w:val="00EC377F"/>
    <w:rsid w:val="00F47961"/>
    <w:rsid w:val="00F85D7D"/>
    <w:rsid w:val="00FC3868"/>
    <w:rsid w:val="00FD4D94"/>
    <w:rsid w:val="00FE30CA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38F4"/>
  <w15:docId w15:val="{8A952548-184D-45B0-9858-6FC254A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6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D0F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D0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56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65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4D15E2"/>
    <w:rPr>
      <w:rFonts w:ascii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4D15E2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0F9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F93"/>
    <w:rPr>
      <w:b/>
      <w:bCs/>
      <w:kern w:val="2"/>
      <w:sz w:val="32"/>
      <w:szCs w:val="32"/>
    </w:rPr>
  </w:style>
  <w:style w:type="paragraph" w:styleId="a6">
    <w:name w:val="caption"/>
    <w:basedOn w:val="a"/>
    <w:next w:val="a"/>
    <w:uiPriority w:val="35"/>
    <w:qFormat/>
    <w:rsid w:val="00DF4D29"/>
    <w:rPr>
      <w:rFonts w:ascii="Times New Roman" w:hAnsi="Times New Roman"/>
      <w:sz w:val="20"/>
      <w:szCs w:val="20"/>
    </w:rPr>
  </w:style>
  <w:style w:type="table" w:styleId="-1">
    <w:name w:val="Light Shading Accent 1"/>
    <w:basedOn w:val="a1"/>
    <w:uiPriority w:val="60"/>
    <w:rsid w:val="0009089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7">
    <w:name w:val="header"/>
    <w:basedOn w:val="a"/>
    <w:link w:val="a8"/>
    <w:uiPriority w:val="99"/>
    <w:unhideWhenUsed/>
    <w:rsid w:val="00A4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772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7721"/>
    <w:rPr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324B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24BE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E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SQS-X220\&#25945;&#23398;&#35838;&#31243;\&#35745;&#31639;&#26426;&#32452;&#25104;\12_&#26149;&#22799;\&#23454;&#39564;\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0EDE2-7A2A-4E5B-A53D-BDFA32A4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</Template>
  <TotalTime>1</TotalTime>
  <Pages>1</Pages>
  <Words>1192</Words>
  <Characters>6801</Characters>
  <Application>Microsoft Office Word</Application>
  <DocSecurity>0</DocSecurity>
  <Lines>56</Lines>
  <Paragraphs>15</Paragraphs>
  <ScaleCrop>false</ScaleCrop>
  <Company>浙江大学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zj_sqs</dc:creator>
  <cp:lastModifiedBy>Keith Lin</cp:lastModifiedBy>
  <cp:revision>4</cp:revision>
  <cp:lastPrinted>2018-03-15T11:51:00Z</cp:lastPrinted>
  <dcterms:created xsi:type="dcterms:W3CDTF">2018-03-15T11:50:00Z</dcterms:created>
  <dcterms:modified xsi:type="dcterms:W3CDTF">2018-03-15T11:51:00Z</dcterms:modified>
</cp:coreProperties>
</file>